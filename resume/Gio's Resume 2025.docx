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3984" w14:textId="60A863AC" w:rsidR="00D1354B" w:rsidRPr="00D1354B" w:rsidRDefault="00E823FC" w:rsidP="00E823FC">
      <w:pPr>
        <w:pStyle w:val="Graphics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4F87739" wp14:editId="2A28B668">
                <wp:simplePos x="0" y="0"/>
                <wp:positionH relativeFrom="column">
                  <wp:posOffset>-477520</wp:posOffset>
                </wp:positionH>
                <wp:positionV relativeFrom="paragraph">
                  <wp:posOffset>1380490</wp:posOffset>
                </wp:positionV>
                <wp:extent cx="7790180" cy="8366760"/>
                <wp:effectExtent l="0" t="0" r="39370" b="34290"/>
                <wp:wrapNone/>
                <wp:docPr id="1973899031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8366760"/>
                          <a:chOff x="0" y="0"/>
                          <a:chExt cx="7787640" cy="8366760"/>
                        </a:xfrm>
                      </wpg:grpSpPr>
                      <wps:wsp>
                        <wps:cNvPr id="607981262" name="Straight Connector 1893370729"/>
                        <wps:cNvCnPr/>
                        <wps:spPr>
                          <a:xfrm>
                            <a:off x="15240" y="0"/>
                            <a:ext cx="77724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870671" name="Straight Connector 534934594"/>
                        <wps:cNvCnPr/>
                        <wps:spPr>
                          <a:xfrm>
                            <a:off x="2407920" y="0"/>
                            <a:ext cx="0" cy="83667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955101" name="Straight Connector 29376299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34284" y="1628775"/>
                            <a:ext cx="237363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758810" name="Straight Connector 191951959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2400300" y="1988820"/>
                            <a:ext cx="537667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709528" name="Straight Connector 166798652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3794760"/>
                            <a:ext cx="241401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4DEE6F" id="Group 2" o:spid="_x0000_s1026" alt="&quot;&quot;" style="position:absolute;margin-left:-37.6pt;margin-top:108.7pt;width:613.4pt;height:658.8pt;z-index:251675648;mso-width-relative:margin" coordsize="77876,8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">
                <v:line id="Straight Connector 1893370729" o:spid="_x0000_s1027" style="position:absolute;visibility:visible;mso-wrap-style:square" from="152,0" to="77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" strokecolor="#a5a5a5 [2092]">
                  <v:stroke joinstyle="miter"/>
                </v:line>
                <v:line id="Straight Connector 534934594" o:spid="_x0000_s1028" style="position:absolute;visibility:visible;mso-wrap-style:square" from="24079,0" to="24079,8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" strokecolor="#bfbfbf [2412]">
                  <v:stroke joinstyle="miter"/>
                </v:line>
                <v:line id="Straight Connector 293762995" o:spid="_x0000_s1029" alt="&quot;&quot;" style="position:absolute;visibility:visible;mso-wrap-style:square" from="342,16287" to="24079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" strokecolor="#a5a5a5 [2092]">
                  <v:stroke joinstyle="miter"/>
                </v:line>
                <v:line id="Straight Connector 1919519592" o:spid="_x0000_s1030" alt="&quot;&quot;" style="position:absolute;visibility:visible;mso-wrap-style:square" from="24003,19888" to="77769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" strokecolor="#a5a5a5 [2092]">
                  <v:stroke joinstyle="miter"/>
                </v:line>
                <v:line id="Straight Connector 1667986522" o:spid="_x0000_s1031" alt="&quot;&quot;" style="position:absolute;visibility:visible;mso-wrap-style:square" from="0,37947" to="24140,37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" strokecolor="#a5a5a5 [2092]">
                  <v:stroke joinstyle="miter"/>
                </v:line>
                <w10:anchorlock/>
              </v:group>
            </w:pict>
          </mc:Fallback>
        </mc:AlternateContent>
      </w:r>
      <w:r w:rsidRPr="00444F9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0D7BFD5F" wp14:editId="35310683">
                <wp:simplePos x="0" y="0"/>
                <wp:positionH relativeFrom="page">
                  <wp:posOffset>320040</wp:posOffset>
                </wp:positionH>
                <wp:positionV relativeFrom="page">
                  <wp:posOffset>3401695</wp:posOffset>
                </wp:positionV>
                <wp:extent cx="1929384" cy="1901952"/>
                <wp:effectExtent l="0" t="0" r="0" b="31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384" cy="1901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E20C" w14:textId="77777777" w:rsidR="00E823FC" w:rsidRPr="00E823FC" w:rsidRDefault="00E823FC" w:rsidP="000E741C">
                            <w:pPr>
                              <w:pStyle w:val="Heading1"/>
                            </w:pPr>
                            <w:r w:rsidRPr="00E823FC">
                              <w:t>Education</w:t>
                            </w:r>
                          </w:p>
                          <w:p w14:paraId="4C4BC4FE" w14:textId="70CA1EEF" w:rsidR="00E823FC" w:rsidRPr="000E741C" w:rsidRDefault="000E741C" w:rsidP="000E741C">
                            <w:pPr>
                              <w:pStyle w:val="Leftpanelinfo"/>
                              <w:rPr>
                                <w:rStyle w:val="Emphasis"/>
                                <w:sz w:val="22"/>
                                <w:szCs w:val="22"/>
                              </w:rPr>
                            </w:pPr>
                            <w:r w:rsidRPr="000E741C">
                              <w:rPr>
                                <w:rStyle w:val="Emphasis"/>
                                <w:sz w:val="22"/>
                                <w:szCs w:val="22"/>
                              </w:rPr>
                              <w:t>Bachelor’s in Computer Science</w:t>
                            </w:r>
                          </w:p>
                          <w:p w14:paraId="2F79A3FC" w14:textId="6E8E4AD9" w:rsidR="000E741C" w:rsidRPr="000E741C" w:rsidRDefault="000E741C" w:rsidP="000E741C">
                            <w:pPr>
                              <w:pStyle w:val="Leftpanelinfo"/>
                              <w:rPr>
                                <w:rStyle w:val="Emphasis"/>
                                <w:sz w:val="22"/>
                                <w:szCs w:val="22"/>
                              </w:rPr>
                            </w:pPr>
                            <w:r w:rsidRPr="000E741C">
                              <w:rPr>
                                <w:rStyle w:val="Emphasis"/>
                                <w:sz w:val="22"/>
                                <w:szCs w:val="22"/>
                              </w:rPr>
                              <w:t>Minor in Mathematics</w:t>
                            </w:r>
                          </w:p>
                          <w:p w14:paraId="11D12DED" w14:textId="331D39FC" w:rsidR="00E823FC" w:rsidRPr="00E823FC" w:rsidRDefault="001E6A40" w:rsidP="000E741C">
                            <w:pPr>
                              <w:pStyle w:val="Leftpanelinfo"/>
                            </w:pPr>
                            <w:r>
                              <w:t>Brock</w:t>
                            </w:r>
                            <w:r w:rsidR="00E823FC" w:rsidRPr="00E823FC">
                              <w:t xml:space="preserve"> University</w:t>
                            </w:r>
                          </w:p>
                          <w:p w14:paraId="20DB94EC" w14:textId="414B035D" w:rsidR="00E823FC" w:rsidRDefault="001E6A40" w:rsidP="000E741C">
                            <w:pPr>
                              <w:pStyle w:val="Leftpanelinfo"/>
                            </w:pPr>
                            <w:r>
                              <w:t>2018-</w:t>
                            </w:r>
                            <w:r w:rsidR="00B06ADD" w:rsidRPr="00B06ADD">
                              <w:t>20</w:t>
                            </w:r>
                            <w:r>
                              <w:t>23</w:t>
                            </w:r>
                          </w:p>
                          <w:p w14:paraId="6F114742" w14:textId="1BFD7AB1" w:rsidR="00E823FC" w:rsidRPr="00E823FC" w:rsidRDefault="00E823FC" w:rsidP="000E741C">
                            <w:pPr>
                              <w:pStyle w:val="Left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BFD5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5.2pt;margin-top:267.85pt;width:151.9pt;height:14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" filled="f" stroked="f">
                <v:textbox>
                  <w:txbxContent>
                    <w:p w14:paraId="38EBE20C" w14:textId="77777777" w:rsidR="00E823FC" w:rsidRPr="00E823FC" w:rsidRDefault="00E823FC" w:rsidP="000E741C">
                      <w:pPr>
                        <w:pStyle w:val="Heading1"/>
                      </w:pPr>
                      <w:r w:rsidRPr="00E823FC">
                        <w:t>Education</w:t>
                      </w:r>
                    </w:p>
                    <w:p w14:paraId="4C4BC4FE" w14:textId="70CA1EEF" w:rsidR="00E823FC" w:rsidRPr="000E741C" w:rsidRDefault="000E741C" w:rsidP="000E741C">
                      <w:pPr>
                        <w:pStyle w:val="Leftpanelinfo"/>
                        <w:rPr>
                          <w:rStyle w:val="Emphasis"/>
                          <w:sz w:val="22"/>
                          <w:szCs w:val="22"/>
                        </w:rPr>
                      </w:pPr>
                      <w:r w:rsidRPr="000E741C">
                        <w:rPr>
                          <w:rStyle w:val="Emphasis"/>
                          <w:sz w:val="22"/>
                          <w:szCs w:val="22"/>
                        </w:rPr>
                        <w:t>Bachelor’s in Computer Science</w:t>
                      </w:r>
                    </w:p>
                    <w:p w14:paraId="2F79A3FC" w14:textId="6E8E4AD9" w:rsidR="000E741C" w:rsidRPr="000E741C" w:rsidRDefault="000E741C" w:rsidP="000E741C">
                      <w:pPr>
                        <w:pStyle w:val="Leftpanelinfo"/>
                        <w:rPr>
                          <w:rStyle w:val="Emphasis"/>
                          <w:sz w:val="22"/>
                          <w:szCs w:val="22"/>
                        </w:rPr>
                      </w:pPr>
                      <w:r w:rsidRPr="000E741C">
                        <w:rPr>
                          <w:rStyle w:val="Emphasis"/>
                          <w:sz w:val="22"/>
                          <w:szCs w:val="22"/>
                        </w:rPr>
                        <w:t>Minor in Mathematics</w:t>
                      </w:r>
                    </w:p>
                    <w:p w14:paraId="11D12DED" w14:textId="331D39FC" w:rsidR="00E823FC" w:rsidRPr="00E823FC" w:rsidRDefault="001E6A40" w:rsidP="000E741C">
                      <w:pPr>
                        <w:pStyle w:val="Leftpanelinfo"/>
                      </w:pPr>
                      <w:r>
                        <w:t>Brock</w:t>
                      </w:r>
                      <w:r w:rsidR="00E823FC" w:rsidRPr="00E823FC">
                        <w:t xml:space="preserve"> University</w:t>
                      </w:r>
                    </w:p>
                    <w:p w14:paraId="20DB94EC" w14:textId="414B035D" w:rsidR="00E823FC" w:rsidRDefault="001E6A40" w:rsidP="000E741C">
                      <w:pPr>
                        <w:pStyle w:val="Leftpanelinfo"/>
                      </w:pPr>
                      <w:r>
                        <w:t>2018-</w:t>
                      </w:r>
                      <w:r w:rsidR="00B06ADD" w:rsidRPr="00B06ADD">
                        <w:t>20</w:t>
                      </w:r>
                      <w:r>
                        <w:t>23</w:t>
                      </w:r>
                    </w:p>
                    <w:p w14:paraId="6F114742" w14:textId="1BFD7AB1" w:rsidR="00E823FC" w:rsidRPr="00E823FC" w:rsidRDefault="00E823FC" w:rsidP="000E741C">
                      <w:pPr>
                        <w:pStyle w:val="Leftpanel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595E33A3" wp14:editId="0DEFDF84">
                <wp:simplePos x="0" y="0"/>
                <wp:positionH relativeFrom="page">
                  <wp:posOffset>2606040</wp:posOffset>
                </wp:positionH>
                <wp:positionV relativeFrom="page">
                  <wp:posOffset>3703320</wp:posOffset>
                </wp:positionV>
                <wp:extent cx="4636008" cy="6172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008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AF37E" w14:textId="77777777" w:rsidR="00E823FC" w:rsidRPr="00E823FC" w:rsidRDefault="00E823FC" w:rsidP="00F41D0F">
                            <w:pPr>
                              <w:pStyle w:val="Heading2"/>
                            </w:pPr>
                            <w:r w:rsidRPr="00E823FC">
                              <w:t>Professional experience</w:t>
                            </w:r>
                          </w:p>
                          <w:p w14:paraId="2A3BF427" w14:textId="10D10456" w:rsidR="00E823FC" w:rsidRPr="00F41D0F" w:rsidRDefault="008C29DA" w:rsidP="00F41D0F">
                            <w:pPr>
                              <w:pStyle w:val="Heading3"/>
                            </w:pPr>
                            <w:r>
                              <w:t>IT</w:t>
                            </w:r>
                            <w:r w:rsidR="00B06ADD" w:rsidRPr="00B06ADD">
                              <w:t xml:space="preserve"> Specialist</w:t>
                            </w:r>
                            <w:r w:rsidR="00DE5369">
                              <w:t xml:space="preserve"> – Community Living</w:t>
                            </w:r>
                          </w:p>
                          <w:p w14:paraId="2DEDAE3F" w14:textId="6119C76D" w:rsidR="00E823FC" w:rsidRPr="00E823FC" w:rsidRDefault="00D4635E" w:rsidP="008C29DA">
                            <w:pPr>
                              <w:pStyle w:val="Heading4"/>
                            </w:pPr>
                            <w:r>
                              <w:t xml:space="preserve">Port </w:t>
                            </w:r>
                            <w:r w:rsidR="002F3B7A">
                              <w:t>Colborne,</w:t>
                            </w:r>
                            <w:r w:rsidR="008C29DA">
                              <w:t xml:space="preserve"> On, Canada</w:t>
                            </w:r>
                            <w:r w:rsidR="00B06ADD" w:rsidRPr="00B06ADD">
                              <w:t xml:space="preserve"> | </w:t>
                            </w:r>
                            <w:r w:rsidR="008C29DA">
                              <w:t>2024</w:t>
                            </w:r>
                            <w:r w:rsidR="00B06ADD" w:rsidRPr="00B06ADD">
                              <w:t xml:space="preserve"> – present</w:t>
                            </w:r>
                          </w:p>
                          <w:p w14:paraId="08C4FBD1" w14:textId="65FADA6D" w:rsidR="006122F2" w:rsidRPr="008C29DA" w:rsidRDefault="008C29DA" w:rsidP="006122F2">
                            <w:pPr>
                              <w:pStyle w:val="ListBullet"/>
                            </w:pPr>
                            <w:r>
                              <w:t xml:space="preserve">Software development and implementation of Service Tickets, Inventory, </w:t>
                            </w:r>
                            <w:r w:rsidR="006122F2">
                              <w:t>and Hazard Reporting</w:t>
                            </w:r>
                            <w:r w:rsidR="005170EA">
                              <w:t xml:space="preserve"> resulting in </w:t>
                            </w:r>
                            <w:r w:rsidR="00121874">
                              <w:t>faster service times</w:t>
                            </w:r>
                            <w:r w:rsidR="00806D12">
                              <w:t>, eliminating paper forms</w:t>
                            </w:r>
                            <w:r w:rsidR="003C30C3">
                              <w:t xml:space="preserve">, </w:t>
                            </w:r>
                            <w:r w:rsidR="00121874">
                              <w:t xml:space="preserve">and </w:t>
                            </w:r>
                            <w:r w:rsidR="003C30C3">
                              <w:t>reinforcing</w:t>
                            </w:r>
                            <w:r w:rsidR="00121874">
                              <w:t xml:space="preserve"> company </w:t>
                            </w:r>
                            <w:r w:rsidR="00B527BE">
                              <w:t>software assets</w:t>
                            </w:r>
                            <w:r w:rsidR="00121874">
                              <w:t xml:space="preserve"> </w:t>
                            </w:r>
                          </w:p>
                          <w:p w14:paraId="06666C77" w14:textId="77777777" w:rsidR="008C29DA" w:rsidRPr="008C29DA" w:rsidRDefault="008C29DA" w:rsidP="008C29DA">
                            <w:pPr>
                              <w:pStyle w:val="ListBullet"/>
                              <w:rPr>
                                <w:lang w:val="en-CA" w:eastAsia="en-CA"/>
                              </w:rPr>
                            </w:pPr>
                            <w:r w:rsidRPr="008C29DA">
                              <w:rPr>
                                <w:lang w:val="en-CA" w:eastAsia="en-CA"/>
                              </w:rPr>
                              <w:t>Technical assistance with telephone, security camera, Wi-Fi/Network (Communications) Systems, printers, cell phones, tablets, and other peripheral devices</w:t>
                            </w:r>
                          </w:p>
                          <w:p w14:paraId="14824B68" w14:textId="0ABA833C" w:rsidR="008C29DA" w:rsidRPr="008C29DA" w:rsidRDefault="008C29DA" w:rsidP="008C29DA">
                            <w:pPr>
                              <w:pStyle w:val="ListBullet"/>
                            </w:pPr>
                            <w:r w:rsidRPr="008C29DA">
                              <w:t>Deployment, configuration, maintenance, and</w:t>
                            </w:r>
                            <w:r w:rsidR="006122F2">
                              <w:t xml:space="preserve"> diagnosing</w:t>
                            </w:r>
                            <w:r w:rsidRPr="008C29DA">
                              <w:t xml:space="preserve"> of computer systems, hardware peripherals, and software (Windows, Android, iOS)</w:t>
                            </w:r>
                          </w:p>
                          <w:p w14:paraId="0535DD6A" w14:textId="55B0EFED" w:rsidR="006122F2" w:rsidRDefault="006122F2" w:rsidP="006122F2">
                            <w:pPr>
                              <w:pStyle w:val="ListBullet"/>
                            </w:pPr>
                            <w:r>
                              <w:t xml:space="preserve">Management of Onsite Premise Database and Group Policies (ADUC, Aims, GPM) </w:t>
                            </w:r>
                          </w:p>
                          <w:p w14:paraId="2D88A22F" w14:textId="77777777" w:rsidR="00F41D0F" w:rsidRDefault="00F41D0F" w:rsidP="00F41D0F"/>
                          <w:p w14:paraId="6DC2AB94" w14:textId="5D8324D3" w:rsidR="00E823FC" w:rsidRPr="00F41D0F" w:rsidRDefault="006122F2" w:rsidP="00F41D0F">
                            <w:pPr>
                              <w:pStyle w:val="Heading3"/>
                            </w:pPr>
                            <w:r>
                              <w:t>Computer Technician</w:t>
                            </w:r>
                            <w:r w:rsidR="00DE5369">
                              <w:t xml:space="preserve"> – Renewable Computer Technology</w:t>
                            </w:r>
                          </w:p>
                          <w:p w14:paraId="603D4A0B" w14:textId="39F47FDC" w:rsidR="00E823FC" w:rsidRPr="00E823FC" w:rsidRDefault="008C29DA" w:rsidP="00F41D0F">
                            <w:pPr>
                              <w:pStyle w:val="Heading4"/>
                            </w:pPr>
                            <w:r>
                              <w:t>St. Catharines</w:t>
                            </w:r>
                            <w:r w:rsidR="00B06ADD" w:rsidRPr="00B06ADD">
                              <w:t xml:space="preserve">, </w:t>
                            </w:r>
                            <w:r>
                              <w:t>On, Canada</w:t>
                            </w:r>
                            <w:r w:rsidR="00B06ADD" w:rsidRPr="00B06ADD">
                              <w:t>| 20</w:t>
                            </w:r>
                            <w:r>
                              <w:t>23</w:t>
                            </w:r>
                            <w:r w:rsidR="00B06ADD" w:rsidRPr="00B06ADD">
                              <w:t xml:space="preserve"> – 20</w:t>
                            </w:r>
                            <w:r>
                              <w:t>24</w:t>
                            </w:r>
                          </w:p>
                          <w:p w14:paraId="47067863" w14:textId="2A7CCF06" w:rsidR="006122F2" w:rsidRDefault="006122F2" w:rsidP="005E5454">
                            <w:pPr>
                              <w:pStyle w:val="ListBullet"/>
                            </w:pPr>
                            <w:r w:rsidRPr="006122F2">
                              <w:t>Diagnose hardware and software issues on varying hardware devices</w:t>
                            </w:r>
                            <w:r w:rsidR="00655350">
                              <w:t xml:space="preserve"> </w:t>
                            </w:r>
                            <w:r w:rsidR="003F2300">
                              <w:t>to</w:t>
                            </w:r>
                            <w:r w:rsidR="001506B4">
                              <w:t xml:space="preserve"> repair devices </w:t>
                            </w:r>
                          </w:p>
                          <w:p w14:paraId="7FA66C78" w14:textId="66F458FB" w:rsidR="006122F2" w:rsidRDefault="006122F2" w:rsidP="005E5454">
                            <w:pPr>
                              <w:pStyle w:val="ListBullet"/>
                            </w:pPr>
                            <w:r w:rsidRPr="006122F2">
                              <w:t xml:space="preserve">Install, modify, and fix computer components and auxiliary components. </w:t>
                            </w:r>
                          </w:p>
                          <w:p w14:paraId="6CECA1B4" w14:textId="25B4DAEB" w:rsidR="006122F2" w:rsidRDefault="006122F2" w:rsidP="005E5454">
                            <w:pPr>
                              <w:pStyle w:val="ListBullet"/>
                            </w:pPr>
                            <w:r w:rsidRPr="006122F2">
                              <w:t>Dismantle and assemble custom-built computers and system based on company specifications.</w:t>
                            </w:r>
                          </w:p>
                          <w:p w14:paraId="34D71DC7" w14:textId="58C65D91" w:rsidR="00E823FC" w:rsidRPr="00E823FC" w:rsidRDefault="006122F2" w:rsidP="005E5454">
                            <w:pPr>
                              <w:pStyle w:val="ListBullet"/>
                            </w:pPr>
                            <w:r w:rsidRPr="006122F2">
                              <w:t>Update records of installations, inventory, and repairs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E33A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205.2pt;margin-top:291.6pt;width:365.05pt;height:48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" filled="f" stroked="f">
                <v:textbox>
                  <w:txbxContent>
                    <w:p w14:paraId="465AF37E" w14:textId="77777777" w:rsidR="00E823FC" w:rsidRPr="00E823FC" w:rsidRDefault="00E823FC" w:rsidP="00F41D0F">
                      <w:pPr>
                        <w:pStyle w:val="Heading2"/>
                      </w:pPr>
                      <w:r w:rsidRPr="00E823FC">
                        <w:t>Professional experience</w:t>
                      </w:r>
                    </w:p>
                    <w:p w14:paraId="2A3BF427" w14:textId="10D10456" w:rsidR="00E823FC" w:rsidRPr="00F41D0F" w:rsidRDefault="008C29DA" w:rsidP="00F41D0F">
                      <w:pPr>
                        <w:pStyle w:val="Heading3"/>
                      </w:pPr>
                      <w:r>
                        <w:t>IT</w:t>
                      </w:r>
                      <w:r w:rsidR="00B06ADD" w:rsidRPr="00B06ADD">
                        <w:t xml:space="preserve"> Specialist</w:t>
                      </w:r>
                      <w:r w:rsidR="00DE5369">
                        <w:t xml:space="preserve"> – Community Living</w:t>
                      </w:r>
                    </w:p>
                    <w:p w14:paraId="2DEDAE3F" w14:textId="6119C76D" w:rsidR="00E823FC" w:rsidRPr="00E823FC" w:rsidRDefault="00D4635E" w:rsidP="008C29DA">
                      <w:pPr>
                        <w:pStyle w:val="Heading4"/>
                      </w:pPr>
                      <w:r>
                        <w:t xml:space="preserve">Port </w:t>
                      </w:r>
                      <w:r w:rsidR="002F3B7A">
                        <w:t>Colborne,</w:t>
                      </w:r>
                      <w:r w:rsidR="008C29DA">
                        <w:t xml:space="preserve"> On, Canada</w:t>
                      </w:r>
                      <w:r w:rsidR="00B06ADD" w:rsidRPr="00B06ADD">
                        <w:t xml:space="preserve"> | </w:t>
                      </w:r>
                      <w:r w:rsidR="008C29DA">
                        <w:t>2024</w:t>
                      </w:r>
                      <w:r w:rsidR="00B06ADD" w:rsidRPr="00B06ADD">
                        <w:t xml:space="preserve"> – present</w:t>
                      </w:r>
                    </w:p>
                    <w:p w14:paraId="08C4FBD1" w14:textId="65FADA6D" w:rsidR="006122F2" w:rsidRPr="008C29DA" w:rsidRDefault="008C29DA" w:rsidP="006122F2">
                      <w:pPr>
                        <w:pStyle w:val="ListBullet"/>
                      </w:pPr>
                      <w:r>
                        <w:t xml:space="preserve">Software development and implementation of Service Tickets, Inventory, </w:t>
                      </w:r>
                      <w:r w:rsidR="006122F2">
                        <w:t>and Hazard Reporting</w:t>
                      </w:r>
                      <w:r w:rsidR="005170EA">
                        <w:t xml:space="preserve"> resulting in </w:t>
                      </w:r>
                      <w:r w:rsidR="00121874">
                        <w:t>faster service times</w:t>
                      </w:r>
                      <w:r w:rsidR="00806D12">
                        <w:t>, eliminating paper forms</w:t>
                      </w:r>
                      <w:r w:rsidR="003C30C3">
                        <w:t xml:space="preserve">, </w:t>
                      </w:r>
                      <w:r w:rsidR="00121874">
                        <w:t xml:space="preserve">and </w:t>
                      </w:r>
                      <w:r w:rsidR="003C30C3">
                        <w:t>reinforcing</w:t>
                      </w:r>
                      <w:r w:rsidR="00121874">
                        <w:t xml:space="preserve"> company </w:t>
                      </w:r>
                      <w:r w:rsidR="00B527BE">
                        <w:t>software assets</w:t>
                      </w:r>
                      <w:r w:rsidR="00121874">
                        <w:t xml:space="preserve"> </w:t>
                      </w:r>
                    </w:p>
                    <w:p w14:paraId="06666C77" w14:textId="77777777" w:rsidR="008C29DA" w:rsidRPr="008C29DA" w:rsidRDefault="008C29DA" w:rsidP="008C29DA">
                      <w:pPr>
                        <w:pStyle w:val="ListBullet"/>
                        <w:rPr>
                          <w:lang w:val="en-CA" w:eastAsia="en-CA"/>
                        </w:rPr>
                      </w:pPr>
                      <w:r w:rsidRPr="008C29DA">
                        <w:rPr>
                          <w:lang w:val="en-CA" w:eastAsia="en-CA"/>
                        </w:rPr>
                        <w:t>Technical assistance with telephone, security camera, Wi-Fi/Network (Communications) Systems, printers, cell phones, tablets, and other peripheral devices</w:t>
                      </w:r>
                    </w:p>
                    <w:p w14:paraId="14824B68" w14:textId="0ABA833C" w:rsidR="008C29DA" w:rsidRPr="008C29DA" w:rsidRDefault="008C29DA" w:rsidP="008C29DA">
                      <w:pPr>
                        <w:pStyle w:val="ListBullet"/>
                      </w:pPr>
                      <w:r w:rsidRPr="008C29DA">
                        <w:t>Deployment, configuration, maintenance, and</w:t>
                      </w:r>
                      <w:r w:rsidR="006122F2">
                        <w:t xml:space="preserve"> diagnosing</w:t>
                      </w:r>
                      <w:r w:rsidRPr="008C29DA">
                        <w:t xml:space="preserve"> of computer systems, hardware peripherals, and software (Windows, Android, iOS)</w:t>
                      </w:r>
                    </w:p>
                    <w:p w14:paraId="0535DD6A" w14:textId="55B0EFED" w:rsidR="006122F2" w:rsidRDefault="006122F2" w:rsidP="006122F2">
                      <w:pPr>
                        <w:pStyle w:val="ListBullet"/>
                      </w:pPr>
                      <w:r>
                        <w:t xml:space="preserve">Management of Onsite Premise Database and Group Policies (ADUC, Aims, GPM) </w:t>
                      </w:r>
                    </w:p>
                    <w:p w14:paraId="2D88A22F" w14:textId="77777777" w:rsidR="00F41D0F" w:rsidRDefault="00F41D0F" w:rsidP="00F41D0F"/>
                    <w:p w14:paraId="6DC2AB94" w14:textId="5D8324D3" w:rsidR="00E823FC" w:rsidRPr="00F41D0F" w:rsidRDefault="006122F2" w:rsidP="00F41D0F">
                      <w:pPr>
                        <w:pStyle w:val="Heading3"/>
                      </w:pPr>
                      <w:r>
                        <w:t>Computer Technician</w:t>
                      </w:r>
                      <w:r w:rsidR="00DE5369">
                        <w:t xml:space="preserve"> – Renewable Computer Technology</w:t>
                      </w:r>
                    </w:p>
                    <w:p w14:paraId="603D4A0B" w14:textId="39F47FDC" w:rsidR="00E823FC" w:rsidRPr="00E823FC" w:rsidRDefault="008C29DA" w:rsidP="00F41D0F">
                      <w:pPr>
                        <w:pStyle w:val="Heading4"/>
                      </w:pPr>
                      <w:r>
                        <w:t>St. Catharines</w:t>
                      </w:r>
                      <w:r w:rsidR="00B06ADD" w:rsidRPr="00B06ADD">
                        <w:t xml:space="preserve">, </w:t>
                      </w:r>
                      <w:r>
                        <w:t>On, Canada</w:t>
                      </w:r>
                      <w:r w:rsidR="00B06ADD" w:rsidRPr="00B06ADD">
                        <w:t>| 20</w:t>
                      </w:r>
                      <w:r>
                        <w:t>23</w:t>
                      </w:r>
                      <w:r w:rsidR="00B06ADD" w:rsidRPr="00B06ADD">
                        <w:t xml:space="preserve"> – 20</w:t>
                      </w:r>
                      <w:r>
                        <w:t>24</w:t>
                      </w:r>
                    </w:p>
                    <w:p w14:paraId="47067863" w14:textId="2A7CCF06" w:rsidR="006122F2" w:rsidRDefault="006122F2" w:rsidP="005E5454">
                      <w:pPr>
                        <w:pStyle w:val="ListBullet"/>
                      </w:pPr>
                      <w:r w:rsidRPr="006122F2">
                        <w:t>Diagnose hardware and software issues on varying hardware devices</w:t>
                      </w:r>
                      <w:r w:rsidR="00655350">
                        <w:t xml:space="preserve"> </w:t>
                      </w:r>
                      <w:r w:rsidR="003F2300">
                        <w:t>to</w:t>
                      </w:r>
                      <w:r w:rsidR="001506B4">
                        <w:t xml:space="preserve"> repair devices </w:t>
                      </w:r>
                    </w:p>
                    <w:p w14:paraId="7FA66C78" w14:textId="66F458FB" w:rsidR="006122F2" w:rsidRDefault="006122F2" w:rsidP="005E5454">
                      <w:pPr>
                        <w:pStyle w:val="ListBullet"/>
                      </w:pPr>
                      <w:r w:rsidRPr="006122F2">
                        <w:t xml:space="preserve">Install, modify, and fix computer components and auxiliary components. </w:t>
                      </w:r>
                    </w:p>
                    <w:p w14:paraId="6CECA1B4" w14:textId="25B4DAEB" w:rsidR="006122F2" w:rsidRDefault="006122F2" w:rsidP="005E5454">
                      <w:pPr>
                        <w:pStyle w:val="ListBullet"/>
                      </w:pPr>
                      <w:r w:rsidRPr="006122F2">
                        <w:t>Dismantle and assemble custom-built computers and system based on company specifications.</w:t>
                      </w:r>
                    </w:p>
                    <w:p w14:paraId="34D71DC7" w14:textId="58C65D91" w:rsidR="00E823FC" w:rsidRPr="00E823FC" w:rsidRDefault="006122F2" w:rsidP="005E5454">
                      <w:pPr>
                        <w:pStyle w:val="ListBullet"/>
                      </w:pPr>
                      <w:r w:rsidRPr="006122F2">
                        <w:t>Update records of installations, inventory, and repairs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C0355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65E82A0" wp14:editId="4647A861">
                <wp:simplePos x="0" y="0"/>
                <wp:positionH relativeFrom="page">
                  <wp:posOffset>323850</wp:posOffset>
                </wp:positionH>
                <wp:positionV relativeFrom="margin">
                  <wp:align>bottom</wp:align>
                </wp:positionV>
                <wp:extent cx="1929130" cy="4057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405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7C671" w14:textId="77777777" w:rsidR="00E823FC" w:rsidRPr="00E823FC" w:rsidRDefault="00E823FC" w:rsidP="00E823FC">
                            <w:pPr>
                              <w:pStyle w:val="Heading1"/>
                            </w:pPr>
                            <w:r w:rsidRPr="00E823FC">
                              <w:t>Technical skills</w:t>
                            </w:r>
                          </w:p>
                          <w:p w14:paraId="6E54ADBF" w14:textId="6B386BBA" w:rsidR="00E823FC" w:rsidRPr="00E823FC" w:rsidRDefault="00E823FC" w:rsidP="00F41D0F">
                            <w:pPr>
                              <w:pStyle w:val="List"/>
                            </w:pPr>
                            <w:r w:rsidRPr="00E823FC">
                              <w:t>Coding</w:t>
                            </w:r>
                            <w:r w:rsidR="000E741C">
                              <w:t>/Debugging</w:t>
                            </w:r>
                          </w:p>
                          <w:p w14:paraId="7152B636" w14:textId="77777777" w:rsidR="006122F2" w:rsidRDefault="00E823FC" w:rsidP="00F41D0F">
                            <w:pPr>
                              <w:pStyle w:val="List"/>
                            </w:pPr>
                            <w:r w:rsidRPr="00E823FC">
                              <w:t>Java</w:t>
                            </w:r>
                          </w:p>
                          <w:p w14:paraId="6091D490" w14:textId="77777777" w:rsidR="006122F2" w:rsidRDefault="00E823FC" w:rsidP="00F41D0F">
                            <w:pPr>
                              <w:pStyle w:val="List"/>
                            </w:pPr>
                            <w:r w:rsidRPr="00E823FC">
                              <w:t xml:space="preserve"> SQL</w:t>
                            </w:r>
                          </w:p>
                          <w:p w14:paraId="1B506F29" w14:textId="77777777" w:rsidR="006122F2" w:rsidRDefault="000E741C" w:rsidP="00F41D0F">
                            <w:pPr>
                              <w:pStyle w:val="List"/>
                            </w:pPr>
                            <w:r>
                              <w:t xml:space="preserve"> C++</w:t>
                            </w:r>
                          </w:p>
                          <w:p w14:paraId="6179D48E" w14:textId="2E3B50C5" w:rsidR="006122F2" w:rsidRDefault="006122F2" w:rsidP="00F41D0F">
                            <w:pPr>
                              <w:pStyle w:val="List"/>
                            </w:pPr>
                            <w:r>
                              <w:t>C#</w:t>
                            </w:r>
                          </w:p>
                          <w:p w14:paraId="419A6A47" w14:textId="3C4AC410" w:rsidR="00E823FC" w:rsidRPr="00E823FC" w:rsidRDefault="000E741C" w:rsidP="00F41D0F">
                            <w:pPr>
                              <w:pStyle w:val="List"/>
                            </w:pPr>
                            <w:r>
                              <w:t xml:space="preserve"> Python</w:t>
                            </w:r>
                          </w:p>
                          <w:p w14:paraId="4EECB7D2" w14:textId="555A46E0" w:rsidR="00E823FC" w:rsidRDefault="006122F2" w:rsidP="00F41D0F">
                            <w:pPr>
                              <w:pStyle w:val="List"/>
                            </w:pPr>
                            <w:r>
                              <w:t>Power Apps</w:t>
                            </w:r>
                          </w:p>
                          <w:p w14:paraId="429C6211" w14:textId="0F8C3A4D" w:rsidR="006122F2" w:rsidRDefault="006122F2" w:rsidP="00F41D0F">
                            <w:pPr>
                              <w:pStyle w:val="List"/>
                            </w:pPr>
                            <w:r>
                              <w:t>Power System Automation</w:t>
                            </w:r>
                          </w:p>
                          <w:p w14:paraId="1C2F1B2F" w14:textId="073CF810" w:rsidR="006122F2" w:rsidRDefault="006122F2" w:rsidP="00F41D0F">
                            <w:pPr>
                              <w:pStyle w:val="List"/>
                            </w:pPr>
                            <w:r>
                              <w:t>Hardware Support</w:t>
                            </w:r>
                          </w:p>
                          <w:p w14:paraId="65386CF6" w14:textId="66967E70" w:rsidR="006122F2" w:rsidRDefault="006122F2" w:rsidP="00F41D0F">
                            <w:pPr>
                              <w:pStyle w:val="List"/>
                            </w:pPr>
                            <w:r>
                              <w:t>Hardware Installation</w:t>
                            </w:r>
                          </w:p>
                          <w:p w14:paraId="0E8F58D3" w14:textId="1E00E60D" w:rsidR="006122F2" w:rsidRDefault="006122F2" w:rsidP="00F41D0F">
                            <w:pPr>
                              <w:pStyle w:val="List"/>
                            </w:pPr>
                            <w:r>
                              <w:t>Customer Service</w:t>
                            </w:r>
                          </w:p>
                          <w:p w14:paraId="07980CC2" w14:textId="52FBA2EC" w:rsidR="006122F2" w:rsidRPr="00E823FC" w:rsidRDefault="006122F2" w:rsidP="00F41D0F">
                            <w:pPr>
                              <w:pStyle w:val="Li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82A0" id="Text Box 3" o:spid="_x0000_s1028" type="#_x0000_t202" style="position:absolute;left:0;text-align:left;margin-left:25.5pt;margin-top:0;width:151.9pt;height:3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" filled="f" stroked="f">
                <v:textbox>
                  <w:txbxContent>
                    <w:p w14:paraId="3D07C671" w14:textId="77777777" w:rsidR="00E823FC" w:rsidRPr="00E823FC" w:rsidRDefault="00E823FC" w:rsidP="00E823FC">
                      <w:pPr>
                        <w:pStyle w:val="Heading1"/>
                      </w:pPr>
                      <w:r w:rsidRPr="00E823FC">
                        <w:t>Technical skills</w:t>
                      </w:r>
                    </w:p>
                    <w:p w14:paraId="6E54ADBF" w14:textId="6B386BBA" w:rsidR="00E823FC" w:rsidRPr="00E823FC" w:rsidRDefault="00E823FC" w:rsidP="00F41D0F">
                      <w:pPr>
                        <w:pStyle w:val="List"/>
                      </w:pPr>
                      <w:r w:rsidRPr="00E823FC">
                        <w:t>Coding</w:t>
                      </w:r>
                      <w:r w:rsidR="000E741C">
                        <w:t>/Debugging</w:t>
                      </w:r>
                    </w:p>
                    <w:p w14:paraId="7152B636" w14:textId="77777777" w:rsidR="006122F2" w:rsidRDefault="00E823FC" w:rsidP="00F41D0F">
                      <w:pPr>
                        <w:pStyle w:val="List"/>
                      </w:pPr>
                      <w:r w:rsidRPr="00E823FC">
                        <w:t>Java</w:t>
                      </w:r>
                    </w:p>
                    <w:p w14:paraId="6091D490" w14:textId="77777777" w:rsidR="006122F2" w:rsidRDefault="00E823FC" w:rsidP="00F41D0F">
                      <w:pPr>
                        <w:pStyle w:val="List"/>
                      </w:pPr>
                      <w:r w:rsidRPr="00E823FC">
                        <w:t xml:space="preserve"> SQL</w:t>
                      </w:r>
                    </w:p>
                    <w:p w14:paraId="1B506F29" w14:textId="77777777" w:rsidR="006122F2" w:rsidRDefault="000E741C" w:rsidP="00F41D0F">
                      <w:pPr>
                        <w:pStyle w:val="List"/>
                      </w:pPr>
                      <w:r>
                        <w:t xml:space="preserve"> C++</w:t>
                      </w:r>
                    </w:p>
                    <w:p w14:paraId="6179D48E" w14:textId="2E3B50C5" w:rsidR="006122F2" w:rsidRDefault="006122F2" w:rsidP="00F41D0F">
                      <w:pPr>
                        <w:pStyle w:val="List"/>
                      </w:pPr>
                      <w:r>
                        <w:t>C#</w:t>
                      </w:r>
                    </w:p>
                    <w:p w14:paraId="419A6A47" w14:textId="3C4AC410" w:rsidR="00E823FC" w:rsidRPr="00E823FC" w:rsidRDefault="000E741C" w:rsidP="00F41D0F">
                      <w:pPr>
                        <w:pStyle w:val="List"/>
                      </w:pPr>
                      <w:r>
                        <w:t xml:space="preserve"> Python</w:t>
                      </w:r>
                    </w:p>
                    <w:p w14:paraId="4EECB7D2" w14:textId="555A46E0" w:rsidR="00E823FC" w:rsidRDefault="006122F2" w:rsidP="00F41D0F">
                      <w:pPr>
                        <w:pStyle w:val="List"/>
                      </w:pPr>
                      <w:r>
                        <w:t>Power Apps</w:t>
                      </w:r>
                    </w:p>
                    <w:p w14:paraId="429C6211" w14:textId="0F8C3A4D" w:rsidR="006122F2" w:rsidRDefault="006122F2" w:rsidP="00F41D0F">
                      <w:pPr>
                        <w:pStyle w:val="List"/>
                      </w:pPr>
                      <w:r>
                        <w:t>Power System Automation</w:t>
                      </w:r>
                    </w:p>
                    <w:p w14:paraId="1C2F1B2F" w14:textId="073CF810" w:rsidR="006122F2" w:rsidRDefault="006122F2" w:rsidP="00F41D0F">
                      <w:pPr>
                        <w:pStyle w:val="List"/>
                      </w:pPr>
                      <w:r>
                        <w:t>Hardware Support</w:t>
                      </w:r>
                    </w:p>
                    <w:p w14:paraId="65386CF6" w14:textId="66967E70" w:rsidR="006122F2" w:rsidRDefault="006122F2" w:rsidP="00F41D0F">
                      <w:pPr>
                        <w:pStyle w:val="List"/>
                      </w:pPr>
                      <w:r>
                        <w:t>Hardware Installation</w:t>
                      </w:r>
                    </w:p>
                    <w:p w14:paraId="0E8F58D3" w14:textId="1E00E60D" w:rsidR="006122F2" w:rsidRDefault="006122F2" w:rsidP="00F41D0F">
                      <w:pPr>
                        <w:pStyle w:val="List"/>
                      </w:pPr>
                      <w:r>
                        <w:t>Customer Service</w:t>
                      </w:r>
                    </w:p>
                    <w:p w14:paraId="07980CC2" w14:textId="52FBA2EC" w:rsidR="006122F2" w:rsidRPr="00E823FC" w:rsidRDefault="006122F2" w:rsidP="00F41D0F">
                      <w:pPr>
                        <w:pStyle w:val="List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D1354B" w:rsidRPr="00D135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1576C9A4" wp14:editId="3704AA35">
                <wp:simplePos x="0" y="0"/>
                <wp:positionH relativeFrom="page">
                  <wp:posOffset>2614930</wp:posOffset>
                </wp:positionH>
                <wp:positionV relativeFrom="page">
                  <wp:posOffset>1729740</wp:posOffset>
                </wp:positionV>
                <wp:extent cx="4626864" cy="1819656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864" cy="18196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CAD4" w14:textId="77777777" w:rsidR="00E823FC" w:rsidRDefault="00E823FC" w:rsidP="00F41D0F">
                            <w:pPr>
                              <w:pStyle w:val="Heading2"/>
                            </w:pPr>
                            <w:r>
                              <w:t>Summary</w:t>
                            </w:r>
                          </w:p>
                          <w:p w14:paraId="249C823A" w14:textId="12B633DF" w:rsidR="000E741C" w:rsidRDefault="008C29DA" w:rsidP="000E741C">
                            <w:r>
                              <w:t xml:space="preserve"> Motivated and self-directed IT specialist with hands-on experience in</w:t>
                            </w:r>
                            <w:r w:rsidR="000E741C">
                              <w:t xml:space="preserve"> hardware installation</w:t>
                            </w:r>
                            <w:r>
                              <w:t xml:space="preserve">, </w:t>
                            </w:r>
                            <w:r w:rsidR="000E741C">
                              <w:t>support and software development</w:t>
                            </w:r>
                            <w:r>
                              <w:t>.</w:t>
                            </w:r>
                            <w:r w:rsidR="000E741C">
                              <w:t xml:space="preserve"> </w:t>
                            </w:r>
                            <w:r>
                              <w:t>These include</w:t>
                            </w:r>
                            <w:r w:rsidR="000E741C">
                              <w:t xml:space="preserve"> HTML, CSS, Java, C++, C#, Python</w:t>
                            </w:r>
                            <w:r>
                              <w:t xml:space="preserve">, Microsoft Power Apps/Automation platform. </w:t>
                            </w:r>
                          </w:p>
                          <w:p w14:paraId="72F2AB8B" w14:textId="77777777" w:rsidR="000E741C" w:rsidRDefault="000E741C" w:rsidP="000E741C"/>
                          <w:p w14:paraId="4EB9EC19" w14:textId="37729437" w:rsidR="00E823FC" w:rsidRDefault="00E823FC" w:rsidP="000E7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C9A4" id="Text Box 26" o:spid="_x0000_s1029" type="#_x0000_t202" style="position:absolute;left:0;text-align:left;margin-left:205.9pt;margin-top:136.2pt;width:364.3pt;height:143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" filled="f" stroked="f">
                <v:textbox>
                  <w:txbxContent>
                    <w:p w14:paraId="05E8CAD4" w14:textId="77777777" w:rsidR="00E823FC" w:rsidRDefault="00E823FC" w:rsidP="00F41D0F">
                      <w:pPr>
                        <w:pStyle w:val="Heading2"/>
                      </w:pPr>
                      <w:r>
                        <w:t>Summary</w:t>
                      </w:r>
                    </w:p>
                    <w:p w14:paraId="249C823A" w14:textId="12B633DF" w:rsidR="000E741C" w:rsidRDefault="008C29DA" w:rsidP="000E741C">
                      <w:r>
                        <w:t xml:space="preserve"> Motivated and self-directed IT specialist with hands-on experience in</w:t>
                      </w:r>
                      <w:r w:rsidR="000E741C">
                        <w:t xml:space="preserve"> hardware installation</w:t>
                      </w:r>
                      <w:r>
                        <w:t xml:space="preserve">, </w:t>
                      </w:r>
                      <w:r w:rsidR="000E741C">
                        <w:t>support and software development</w:t>
                      </w:r>
                      <w:r>
                        <w:t>.</w:t>
                      </w:r>
                      <w:r w:rsidR="000E741C">
                        <w:t xml:space="preserve"> </w:t>
                      </w:r>
                      <w:r>
                        <w:t>These include</w:t>
                      </w:r>
                      <w:r w:rsidR="000E741C">
                        <w:t xml:space="preserve"> HTML, CSS, Java, C++, C#, Python</w:t>
                      </w:r>
                      <w:r>
                        <w:t xml:space="preserve">, Microsoft Power Apps/Automation platform. </w:t>
                      </w:r>
                    </w:p>
                    <w:p w14:paraId="72F2AB8B" w14:textId="77777777" w:rsidR="000E741C" w:rsidRDefault="000E741C" w:rsidP="000E741C"/>
                    <w:p w14:paraId="4EB9EC19" w14:textId="37729437" w:rsidR="00E823FC" w:rsidRDefault="00E823FC" w:rsidP="000E741C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D1354B" w:rsidRPr="00D1354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04B55C49" wp14:editId="38E82752">
                <wp:simplePos x="0" y="0"/>
                <wp:positionH relativeFrom="page">
                  <wp:posOffset>314325</wp:posOffset>
                </wp:positionH>
                <wp:positionV relativeFrom="page">
                  <wp:posOffset>1725930</wp:posOffset>
                </wp:positionV>
                <wp:extent cx="1938020" cy="147637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5541D" w14:textId="77777777" w:rsidR="00D1354B" w:rsidRPr="00BF3A64" w:rsidRDefault="00E823FC" w:rsidP="00BF3A64">
                            <w:pPr>
                              <w:pStyle w:val="Heading1"/>
                            </w:pPr>
                            <w:r w:rsidRPr="00BF3A64">
                              <w:t>Contact</w:t>
                            </w:r>
                          </w:p>
                          <w:p w14:paraId="17688FB7" w14:textId="3706AD24" w:rsidR="00B06ADD" w:rsidRPr="00BF3A64" w:rsidRDefault="001E6A40" w:rsidP="00BF3A64">
                            <w:pPr>
                              <w:pStyle w:val="ContactInfo"/>
                            </w:pPr>
                            <w:r>
                              <w:t>289</w:t>
                            </w:r>
                            <w:r w:rsidR="00B06ADD" w:rsidRPr="00BF3A64">
                              <w:t>-</w:t>
                            </w:r>
                            <w:r>
                              <w:t>228</w:t>
                            </w:r>
                            <w:r w:rsidR="00B06ADD" w:rsidRPr="00BF3A64">
                              <w:t>-</w:t>
                            </w:r>
                            <w:r>
                              <w:t>4997</w:t>
                            </w:r>
                          </w:p>
                          <w:p w14:paraId="676AD995" w14:textId="77777777" w:rsidR="003373F4" w:rsidRPr="00BF3A64" w:rsidRDefault="003373F4" w:rsidP="003373F4">
                            <w:pPr>
                              <w:pStyle w:val="ContactInfo"/>
                            </w:pPr>
                            <w:r>
                              <w:t>gioguinto25@gmail.com</w:t>
                            </w:r>
                          </w:p>
                          <w:p w14:paraId="31632EAB" w14:textId="5E46DB40" w:rsidR="00B06ADD" w:rsidRDefault="001E6A40" w:rsidP="00BF3A64">
                            <w:pPr>
                              <w:pStyle w:val="ContactInfo"/>
                            </w:pPr>
                            <w:r>
                              <w:t>Niagara Falls</w:t>
                            </w:r>
                            <w:r w:rsidR="00B06ADD" w:rsidRPr="00BF3A64">
                              <w:t xml:space="preserve">, </w:t>
                            </w:r>
                            <w:r>
                              <w:t>On</w:t>
                            </w:r>
                            <w:r w:rsidR="00B06ADD" w:rsidRPr="00BF3A64">
                              <w:t xml:space="preserve">, </w:t>
                            </w:r>
                            <w:r>
                              <w:t>Canada</w:t>
                            </w:r>
                          </w:p>
                          <w:p w14:paraId="58B37E5F" w14:textId="3182F1F6" w:rsidR="003373F4" w:rsidRPr="00BF3A64" w:rsidRDefault="003373F4" w:rsidP="00BF3A64">
                            <w:pPr>
                              <w:pStyle w:val="ContactInfo"/>
                            </w:pPr>
                            <w:r>
                              <w:t>4419 Montrose Road</w:t>
                            </w:r>
                          </w:p>
                          <w:p w14:paraId="450222D9" w14:textId="339DE9E2" w:rsidR="00D1354B" w:rsidRPr="00BF3A64" w:rsidRDefault="00D1354B" w:rsidP="00BF3A6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5C49" id="Text Box 15" o:spid="_x0000_s1030" type="#_x0000_t202" style="position:absolute;left:0;text-align:left;margin-left:24.75pt;margin-top:135.9pt;width:152.6pt;height:11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" filled="f" stroked="f">
                <v:textbox>
                  <w:txbxContent>
                    <w:p w14:paraId="10B5541D" w14:textId="77777777" w:rsidR="00D1354B" w:rsidRPr="00BF3A64" w:rsidRDefault="00E823FC" w:rsidP="00BF3A64">
                      <w:pPr>
                        <w:pStyle w:val="Heading1"/>
                      </w:pPr>
                      <w:r w:rsidRPr="00BF3A64">
                        <w:t>Contact</w:t>
                      </w:r>
                    </w:p>
                    <w:p w14:paraId="17688FB7" w14:textId="3706AD24" w:rsidR="00B06ADD" w:rsidRPr="00BF3A64" w:rsidRDefault="001E6A40" w:rsidP="00BF3A64">
                      <w:pPr>
                        <w:pStyle w:val="ContactInfo"/>
                      </w:pPr>
                      <w:r>
                        <w:t>289</w:t>
                      </w:r>
                      <w:r w:rsidR="00B06ADD" w:rsidRPr="00BF3A64">
                        <w:t>-</w:t>
                      </w:r>
                      <w:r>
                        <w:t>228</w:t>
                      </w:r>
                      <w:r w:rsidR="00B06ADD" w:rsidRPr="00BF3A64">
                        <w:t>-</w:t>
                      </w:r>
                      <w:r>
                        <w:t>4997</w:t>
                      </w:r>
                    </w:p>
                    <w:p w14:paraId="676AD995" w14:textId="77777777" w:rsidR="003373F4" w:rsidRPr="00BF3A64" w:rsidRDefault="003373F4" w:rsidP="003373F4">
                      <w:pPr>
                        <w:pStyle w:val="ContactInfo"/>
                      </w:pPr>
                      <w:r>
                        <w:t>gioguinto25@gmail.com</w:t>
                      </w:r>
                    </w:p>
                    <w:p w14:paraId="31632EAB" w14:textId="5E46DB40" w:rsidR="00B06ADD" w:rsidRDefault="001E6A40" w:rsidP="00BF3A64">
                      <w:pPr>
                        <w:pStyle w:val="ContactInfo"/>
                      </w:pPr>
                      <w:r>
                        <w:t>Niagara Falls</w:t>
                      </w:r>
                      <w:r w:rsidR="00B06ADD" w:rsidRPr="00BF3A64">
                        <w:t xml:space="preserve">, </w:t>
                      </w:r>
                      <w:r>
                        <w:t>On</w:t>
                      </w:r>
                      <w:r w:rsidR="00B06ADD" w:rsidRPr="00BF3A64">
                        <w:t xml:space="preserve">, </w:t>
                      </w:r>
                      <w:r>
                        <w:t>Canada</w:t>
                      </w:r>
                    </w:p>
                    <w:p w14:paraId="58B37E5F" w14:textId="3182F1F6" w:rsidR="003373F4" w:rsidRPr="00BF3A64" w:rsidRDefault="003373F4" w:rsidP="00BF3A64">
                      <w:pPr>
                        <w:pStyle w:val="ContactInfo"/>
                      </w:pPr>
                      <w:r>
                        <w:t>4419 Montrose Road</w:t>
                      </w:r>
                    </w:p>
                    <w:p w14:paraId="450222D9" w14:textId="339DE9E2" w:rsidR="00D1354B" w:rsidRPr="00BF3A64" w:rsidRDefault="00D1354B" w:rsidP="00BF3A64">
                      <w:pPr>
                        <w:pStyle w:val="Contact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2B93D2C" w14:textId="7B6B515D" w:rsidR="00D1354B" w:rsidRPr="00D1354B" w:rsidRDefault="001E6A40" w:rsidP="00D1354B">
      <w:pPr>
        <w:pStyle w:val="Title"/>
      </w:pPr>
      <w:r>
        <w:t>Tristan Guinto</w:t>
      </w:r>
    </w:p>
    <w:p w14:paraId="176C67A6" w14:textId="7E223F23" w:rsidR="00D1354B" w:rsidRPr="00D1354B" w:rsidRDefault="001E6A40" w:rsidP="00D1354B">
      <w:pPr>
        <w:pStyle w:val="Subtitle"/>
      </w:pPr>
      <w:r>
        <w:t>IT specialist</w:t>
      </w:r>
    </w:p>
    <w:p w14:paraId="34D11AA8" w14:textId="77777777" w:rsidR="00D1354B" w:rsidRDefault="00D1354B" w:rsidP="00D1354B">
      <w:pPr>
        <w:rPr>
          <w:vertAlign w:val="subscript"/>
        </w:rPr>
      </w:pPr>
    </w:p>
    <w:sectPr w:rsidR="00D1354B" w:rsidSect="00D1354B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A623F" w14:textId="77777777" w:rsidR="0050426D" w:rsidRDefault="0050426D" w:rsidP="00D1354B">
      <w:r>
        <w:separator/>
      </w:r>
    </w:p>
  </w:endnote>
  <w:endnote w:type="continuationSeparator" w:id="0">
    <w:p w14:paraId="205242EB" w14:textId="77777777" w:rsidR="0050426D" w:rsidRDefault="0050426D" w:rsidP="00D1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537F2" w14:textId="77777777" w:rsidR="0050426D" w:rsidRDefault="0050426D" w:rsidP="00D1354B">
      <w:r>
        <w:separator/>
      </w:r>
    </w:p>
  </w:footnote>
  <w:footnote w:type="continuationSeparator" w:id="0">
    <w:p w14:paraId="78E48868" w14:textId="77777777" w:rsidR="0050426D" w:rsidRDefault="0050426D" w:rsidP="00D1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CF2B2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5397E"/>
    <w:multiLevelType w:val="hybridMultilevel"/>
    <w:tmpl w:val="C020074E"/>
    <w:lvl w:ilvl="0" w:tplc="ACE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759AD"/>
    <w:multiLevelType w:val="multilevel"/>
    <w:tmpl w:val="F1D0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30E80"/>
    <w:multiLevelType w:val="hybridMultilevel"/>
    <w:tmpl w:val="EA98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B679F"/>
    <w:multiLevelType w:val="hybridMultilevel"/>
    <w:tmpl w:val="A93CF3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8F4AC1"/>
    <w:multiLevelType w:val="hybridMultilevel"/>
    <w:tmpl w:val="9C4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99257">
    <w:abstractNumId w:val="2"/>
  </w:num>
  <w:num w:numId="2" w16cid:durableId="676268967">
    <w:abstractNumId w:val="5"/>
  </w:num>
  <w:num w:numId="3" w16cid:durableId="2066219381">
    <w:abstractNumId w:val="6"/>
  </w:num>
  <w:num w:numId="4" w16cid:durableId="2069841339">
    <w:abstractNumId w:val="4"/>
  </w:num>
  <w:num w:numId="5" w16cid:durableId="709695194">
    <w:abstractNumId w:val="0"/>
  </w:num>
  <w:num w:numId="6" w16cid:durableId="1803957810">
    <w:abstractNumId w:val="3"/>
  </w:num>
  <w:num w:numId="7" w16cid:durableId="2830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07F3D"/>
    <w:rsid w:val="00020F1A"/>
    <w:rsid w:val="00046B5F"/>
    <w:rsid w:val="0006442E"/>
    <w:rsid w:val="0008190F"/>
    <w:rsid w:val="000A576C"/>
    <w:rsid w:val="000C796A"/>
    <w:rsid w:val="000E741C"/>
    <w:rsid w:val="00110DCD"/>
    <w:rsid w:val="001137A8"/>
    <w:rsid w:val="00121874"/>
    <w:rsid w:val="00136C5C"/>
    <w:rsid w:val="001506B4"/>
    <w:rsid w:val="00182925"/>
    <w:rsid w:val="00196147"/>
    <w:rsid w:val="001A572F"/>
    <w:rsid w:val="001C7CAF"/>
    <w:rsid w:val="001E6A40"/>
    <w:rsid w:val="002056E8"/>
    <w:rsid w:val="00210649"/>
    <w:rsid w:val="00213C66"/>
    <w:rsid w:val="00231652"/>
    <w:rsid w:val="00257458"/>
    <w:rsid w:val="002A55AD"/>
    <w:rsid w:val="002E21BD"/>
    <w:rsid w:val="002F3B7A"/>
    <w:rsid w:val="0032226E"/>
    <w:rsid w:val="003373F4"/>
    <w:rsid w:val="0036014C"/>
    <w:rsid w:val="00371639"/>
    <w:rsid w:val="003A0A68"/>
    <w:rsid w:val="003B33FB"/>
    <w:rsid w:val="003C30C3"/>
    <w:rsid w:val="003D152C"/>
    <w:rsid w:val="003F2300"/>
    <w:rsid w:val="003F24CC"/>
    <w:rsid w:val="00416CAD"/>
    <w:rsid w:val="0042158C"/>
    <w:rsid w:val="004261DC"/>
    <w:rsid w:val="0042625C"/>
    <w:rsid w:val="00444F90"/>
    <w:rsid w:val="0046288F"/>
    <w:rsid w:val="004650A1"/>
    <w:rsid w:val="00477EE5"/>
    <w:rsid w:val="004A0CA2"/>
    <w:rsid w:val="004D306E"/>
    <w:rsid w:val="004D4E17"/>
    <w:rsid w:val="004F1B78"/>
    <w:rsid w:val="004F56BA"/>
    <w:rsid w:val="0050426D"/>
    <w:rsid w:val="0051213B"/>
    <w:rsid w:val="005170EA"/>
    <w:rsid w:val="00530BA3"/>
    <w:rsid w:val="00533946"/>
    <w:rsid w:val="0054365E"/>
    <w:rsid w:val="005933EA"/>
    <w:rsid w:val="005F2437"/>
    <w:rsid w:val="006069F1"/>
    <w:rsid w:val="006122F2"/>
    <w:rsid w:val="00651E17"/>
    <w:rsid w:val="00655350"/>
    <w:rsid w:val="0066025D"/>
    <w:rsid w:val="006602EC"/>
    <w:rsid w:val="00663982"/>
    <w:rsid w:val="00684877"/>
    <w:rsid w:val="00685076"/>
    <w:rsid w:val="00692CEC"/>
    <w:rsid w:val="006B29A0"/>
    <w:rsid w:val="006D62DF"/>
    <w:rsid w:val="006F1F65"/>
    <w:rsid w:val="006F609F"/>
    <w:rsid w:val="006F71FC"/>
    <w:rsid w:val="00711909"/>
    <w:rsid w:val="00716E5A"/>
    <w:rsid w:val="00722B5F"/>
    <w:rsid w:val="0073059E"/>
    <w:rsid w:val="00733701"/>
    <w:rsid w:val="00757443"/>
    <w:rsid w:val="007614CA"/>
    <w:rsid w:val="00767510"/>
    <w:rsid w:val="0079180B"/>
    <w:rsid w:val="007A6E81"/>
    <w:rsid w:val="007B0BFB"/>
    <w:rsid w:val="007B0EEC"/>
    <w:rsid w:val="007E112A"/>
    <w:rsid w:val="007F418C"/>
    <w:rsid w:val="00806D12"/>
    <w:rsid w:val="00821E07"/>
    <w:rsid w:val="008350DD"/>
    <w:rsid w:val="008412D5"/>
    <w:rsid w:val="00850034"/>
    <w:rsid w:val="00851932"/>
    <w:rsid w:val="00864853"/>
    <w:rsid w:val="0086648A"/>
    <w:rsid w:val="00886F63"/>
    <w:rsid w:val="008A00D1"/>
    <w:rsid w:val="008B5108"/>
    <w:rsid w:val="008C29DA"/>
    <w:rsid w:val="008C57C3"/>
    <w:rsid w:val="00906475"/>
    <w:rsid w:val="00917E46"/>
    <w:rsid w:val="009256DC"/>
    <w:rsid w:val="00930B81"/>
    <w:rsid w:val="00977384"/>
    <w:rsid w:val="0098307F"/>
    <w:rsid w:val="009C13BF"/>
    <w:rsid w:val="009D68F5"/>
    <w:rsid w:val="009D716C"/>
    <w:rsid w:val="00A3362D"/>
    <w:rsid w:val="00A34B40"/>
    <w:rsid w:val="00A83898"/>
    <w:rsid w:val="00A8535F"/>
    <w:rsid w:val="00A8582A"/>
    <w:rsid w:val="00AA151F"/>
    <w:rsid w:val="00AE06F1"/>
    <w:rsid w:val="00AE2BF2"/>
    <w:rsid w:val="00AF5941"/>
    <w:rsid w:val="00B06ADD"/>
    <w:rsid w:val="00B10275"/>
    <w:rsid w:val="00B23EBB"/>
    <w:rsid w:val="00B41010"/>
    <w:rsid w:val="00B527BE"/>
    <w:rsid w:val="00B55AD3"/>
    <w:rsid w:val="00B817AB"/>
    <w:rsid w:val="00BA1836"/>
    <w:rsid w:val="00BC32F1"/>
    <w:rsid w:val="00BD484E"/>
    <w:rsid w:val="00BF3A64"/>
    <w:rsid w:val="00C0042C"/>
    <w:rsid w:val="00C02A25"/>
    <w:rsid w:val="00C030BE"/>
    <w:rsid w:val="00C03558"/>
    <w:rsid w:val="00C22541"/>
    <w:rsid w:val="00C40A22"/>
    <w:rsid w:val="00CA5B37"/>
    <w:rsid w:val="00CC42B0"/>
    <w:rsid w:val="00CD7353"/>
    <w:rsid w:val="00CE342F"/>
    <w:rsid w:val="00CF1D3D"/>
    <w:rsid w:val="00CF7D78"/>
    <w:rsid w:val="00D04C25"/>
    <w:rsid w:val="00D1354B"/>
    <w:rsid w:val="00D42E13"/>
    <w:rsid w:val="00D4324E"/>
    <w:rsid w:val="00D4635E"/>
    <w:rsid w:val="00D55A5C"/>
    <w:rsid w:val="00D56A50"/>
    <w:rsid w:val="00D920AB"/>
    <w:rsid w:val="00DC50ED"/>
    <w:rsid w:val="00DE4A00"/>
    <w:rsid w:val="00DE5369"/>
    <w:rsid w:val="00E052EE"/>
    <w:rsid w:val="00E12E68"/>
    <w:rsid w:val="00E41601"/>
    <w:rsid w:val="00E64466"/>
    <w:rsid w:val="00E724A0"/>
    <w:rsid w:val="00E75ED9"/>
    <w:rsid w:val="00E823FC"/>
    <w:rsid w:val="00EA1214"/>
    <w:rsid w:val="00EB7B9D"/>
    <w:rsid w:val="00EE22B8"/>
    <w:rsid w:val="00EE2DF6"/>
    <w:rsid w:val="00F02F3A"/>
    <w:rsid w:val="00F100AF"/>
    <w:rsid w:val="00F16E9A"/>
    <w:rsid w:val="00F35397"/>
    <w:rsid w:val="00F41D0F"/>
    <w:rsid w:val="00F50EAF"/>
    <w:rsid w:val="00FD11F7"/>
    <w:rsid w:val="00FD4EB9"/>
    <w:rsid w:val="00FD6886"/>
    <w:rsid w:val="00FD6CF2"/>
    <w:rsid w:val="00FE0784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6B3"/>
  <w15:chartTrackingRefBased/>
  <w15:docId w15:val="{9908C0FA-9129-45C6-9281-308E8057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0F"/>
    <w:pPr>
      <w:spacing w:after="0" w:line="240" w:lineRule="auto"/>
      <w:jc w:val="both"/>
    </w:pPr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D0F"/>
    <w:pPr>
      <w:spacing w:after="240" w:line="4" w:lineRule="atLeast"/>
      <w:jc w:val="right"/>
      <w:outlineLvl w:val="0"/>
    </w:pPr>
    <w:rPr>
      <w:b/>
      <w:caps/>
      <w:color w:val="7F7F7F" w:themeColor="text1" w:themeTint="80"/>
      <w:spacing w:val="20"/>
      <w:kern w:val="4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1D0F"/>
    <w:pPr>
      <w:spacing w:after="240"/>
      <w:outlineLvl w:val="1"/>
    </w:pPr>
    <w:rPr>
      <w:b/>
      <w:caps/>
      <w:position w:val="8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1D0F"/>
    <w:pPr>
      <w:spacing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1D0F"/>
    <w:pPr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54B"/>
  </w:style>
  <w:style w:type="paragraph" w:styleId="Footer">
    <w:name w:val="footer"/>
    <w:basedOn w:val="Normal"/>
    <w:link w:val="Foot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54B"/>
  </w:style>
  <w:style w:type="paragraph" w:styleId="Title">
    <w:name w:val="Title"/>
    <w:basedOn w:val="Normal"/>
    <w:next w:val="Normal"/>
    <w:link w:val="TitleChar"/>
    <w:uiPriority w:val="10"/>
    <w:qFormat/>
    <w:rsid w:val="00B06ADD"/>
    <w:pPr>
      <w:jc w:val="left"/>
    </w:pPr>
    <w:rPr>
      <w:rFonts w:asciiTheme="majorHAnsi" w:hAnsiTheme="majorHAnsi"/>
      <w:b/>
      <w:caps/>
      <w:color w:val="595959" w:themeColor="text1" w:themeTint="A6"/>
      <w:spacing w:val="60"/>
      <w:kern w:val="200"/>
      <w:position w:val="0"/>
      <w:sz w:val="60"/>
      <w:szCs w:val="70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B06ADD"/>
    <w:rPr>
      <w:rFonts w:asciiTheme="majorHAnsi" w:hAnsiTheme="majorHAnsi" w:cs="Open Sans"/>
      <w:b/>
      <w:caps/>
      <w:color w:val="595959" w:themeColor="text1" w:themeTint="A6"/>
      <w:spacing w:val="60"/>
      <w:kern w:val="200"/>
      <w:sz w:val="60"/>
      <w:szCs w:val="70"/>
      <w:lang w:val="en-US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4B"/>
    <w:pPr>
      <w:spacing w:after="160"/>
      <w:jc w:val="left"/>
    </w:pPr>
    <w:rPr>
      <w:caps/>
      <w:color w:val="3B3838" w:themeColor="background2" w:themeShade="40"/>
      <w:spacing w:val="80"/>
      <w:kern w:val="144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4B"/>
    <w:rPr>
      <w:rFonts w:cs="Open Sans"/>
      <w:caps/>
      <w:color w:val="3B3838" w:themeColor="background2" w:themeShade="40"/>
      <w:spacing w:val="80"/>
      <w:kern w:val="144"/>
      <w:sz w:val="28"/>
      <w:szCs w:val="28"/>
      <w:lang w:val="en-GB"/>
    </w:rPr>
  </w:style>
  <w:style w:type="paragraph" w:customStyle="1" w:styleId="Graphicsanchor">
    <w:name w:val="Graphics anchor"/>
    <w:basedOn w:val="Normal"/>
    <w:qFormat/>
    <w:rsid w:val="00D1354B"/>
    <w:rPr>
      <w:vertAlign w:val="subscript"/>
    </w:rPr>
  </w:style>
  <w:style w:type="character" w:customStyle="1" w:styleId="Heading1Char">
    <w:name w:val="Heading 1 Char"/>
    <w:basedOn w:val="DefaultParagraphFont"/>
    <w:link w:val="Heading1"/>
    <w:uiPriority w:val="9"/>
    <w:rsid w:val="00F41D0F"/>
    <w:rPr>
      <w:rFonts w:cs="Open Sans"/>
      <w:b/>
      <w:caps/>
      <w:color w:val="7F7F7F" w:themeColor="text1" w:themeTint="80"/>
      <w:spacing w:val="20"/>
      <w:kern w:val="48"/>
      <w:position w:val="9"/>
      <w:sz w:val="32"/>
      <w:szCs w:val="32"/>
      <w:lang w:val="en-US"/>
    </w:rPr>
  </w:style>
  <w:style w:type="paragraph" w:customStyle="1" w:styleId="ContactInfo">
    <w:name w:val="Contact Info"/>
    <w:basedOn w:val="Normal"/>
    <w:qFormat/>
    <w:rsid w:val="00E823FC"/>
    <w:pPr>
      <w:spacing w:line="276" w:lineRule="auto"/>
      <w:contextualSpacing/>
      <w:jc w:val="right"/>
    </w:pPr>
    <w:rPr>
      <w:position w:val="0"/>
    </w:rPr>
  </w:style>
  <w:style w:type="character" w:customStyle="1" w:styleId="Heading2Char">
    <w:name w:val="Heading 2 Char"/>
    <w:basedOn w:val="DefaultParagraphFont"/>
    <w:link w:val="Heading2"/>
    <w:uiPriority w:val="9"/>
    <w:rsid w:val="00F41D0F"/>
    <w:rPr>
      <w:rFonts w:cs="Open Sans"/>
      <w:b/>
      <w:caps/>
      <w:color w:val="767171" w:themeColor="background2" w:themeShade="80"/>
      <w:position w:val="8"/>
      <w:sz w:val="32"/>
      <w:szCs w:val="32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1354B"/>
  </w:style>
  <w:style w:type="character" w:customStyle="1" w:styleId="ClosingChar">
    <w:name w:val="Closing Char"/>
    <w:basedOn w:val="DefaultParagraphFont"/>
    <w:link w:val="Closing"/>
    <w:uiPriority w:val="99"/>
    <w:semiHidden/>
    <w:rsid w:val="00821E07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rsid w:val="00EA1214"/>
  </w:style>
  <w:style w:type="character" w:customStyle="1" w:styleId="DateChar">
    <w:name w:val="Date Char"/>
    <w:basedOn w:val="DefaultParagraphFont"/>
    <w:link w:val="Date"/>
    <w:uiPriority w:val="99"/>
    <w:rsid w:val="00EA1214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customStyle="1" w:styleId="Leftpanelinfo">
    <w:name w:val="Left panel info"/>
    <w:basedOn w:val="Normal"/>
    <w:qFormat/>
    <w:rsid w:val="00F41D0F"/>
    <w:pPr>
      <w:jc w:val="right"/>
    </w:pPr>
  </w:style>
  <w:style w:type="character" w:styleId="Emphasis">
    <w:name w:val="Emphasis"/>
    <w:basedOn w:val="DefaultParagraphFont"/>
    <w:uiPriority w:val="20"/>
    <w:qFormat/>
    <w:rsid w:val="00F41D0F"/>
    <w:rPr>
      <w:b/>
      <w:i w:val="0"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41D0F"/>
    <w:rPr>
      <w:rFonts w:cs="Open Sans"/>
      <w:b/>
      <w:color w:val="767171" w:themeColor="background2" w:themeShade="80"/>
      <w:position w:val="9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1D0F"/>
    <w:rPr>
      <w:rFonts w:cs="Open Sans"/>
      <w:color w:val="767171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F41D0F"/>
    <w:pPr>
      <w:numPr>
        <w:numId w:val="5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F41D0F"/>
    <w:pPr>
      <w:spacing w:after="80" w:line="312" w:lineRule="auto"/>
      <w:ind w:left="360" w:hanging="3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\AppData\Roaming\Microsoft\Templates\Simple%20professional%20resume%20with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5">
      <a:majorFont>
        <a:latin typeface="Century Schoolbook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D8767-FDC7-4265-A80A-4A058DDFF6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8D558AF9-25B2-4F6B-A422-626FD6F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BF623-0A8D-4E47-BF09-27C1CEAC54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BBEA3E-D06A-4931-8661-A1BB84A223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 with photo</Template>
  <TotalTime>45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Guinto</dc:creator>
  <cp:keywords/>
  <dc:description/>
  <cp:lastModifiedBy>Tristan Guinto</cp:lastModifiedBy>
  <cp:revision>18</cp:revision>
  <dcterms:created xsi:type="dcterms:W3CDTF">2025-03-06T01:15:00Z</dcterms:created>
  <dcterms:modified xsi:type="dcterms:W3CDTF">2025-03-06T02:45:00Z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